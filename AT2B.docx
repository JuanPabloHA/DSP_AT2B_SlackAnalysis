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6EA91" w14:textId="77777777" w:rsidR="00F251B2" w:rsidRDefault="00EA1013">
      <w:pPr>
        <w:pStyle w:val="Title"/>
      </w:pPr>
      <w:r>
        <w:t>Assessment 2B – MDSI Slack Analysis</w:t>
      </w:r>
    </w:p>
    <w:p w14:paraId="147168E3" w14:textId="77777777" w:rsidR="00F251B2" w:rsidRDefault="00EA1013">
      <w:pPr>
        <w:pStyle w:val="Author"/>
      </w:pPr>
      <w:r>
        <w:t>Juan Pablo Herrera Álvarez</w:t>
      </w:r>
    </w:p>
    <w:p w14:paraId="5DD18662" w14:textId="7E13C71D" w:rsidR="00EA1013" w:rsidRDefault="001D1FD5" w:rsidP="00150EE1">
      <w:pPr>
        <w:jc w:val="center"/>
      </w:pPr>
      <w:r>
        <w:rPr>
          <w:noProof/>
          <w:lang w:eastAsia="zh-CN" w:bidi="he-IL"/>
        </w:rPr>
        <w:drawing>
          <wp:inline distT="0" distB="0" distL="0" distR="0" wp14:anchorId="6099374F" wp14:editId="1BF88727">
            <wp:extent cx="5755005" cy="3836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7282" cy="3911521"/>
                    </a:xfrm>
                    <a:prstGeom prst="rect">
                      <a:avLst/>
                    </a:prstGeom>
                  </pic:spPr>
                </pic:pic>
              </a:graphicData>
            </a:graphic>
          </wp:inline>
        </w:drawing>
      </w:r>
    </w:p>
    <w:p w14:paraId="1F8682F3" w14:textId="77777777" w:rsidR="006D0DA8" w:rsidRPr="006D0DA8" w:rsidRDefault="006D0DA8" w:rsidP="006D0DA8">
      <w:pPr>
        <w:jc w:val="right"/>
        <w:rPr>
          <w:lang w:val="en-AU"/>
        </w:rPr>
      </w:pPr>
      <w:bookmarkStart w:id="0" w:name="_GoBack"/>
      <w:bookmarkEnd w:id="0"/>
      <w:r w:rsidRPr="006D0DA8">
        <w:rPr>
          <w:lang w:val="en-AU"/>
        </w:rPr>
        <w:t>Photo by </w:t>
      </w:r>
      <w:hyperlink r:id="rId8" w:history="1">
        <w:r w:rsidRPr="006D0DA8">
          <w:rPr>
            <w:rStyle w:val="Hyperlink"/>
            <w:lang w:val="en-AU"/>
          </w:rPr>
          <w:t>Pankaj Patel</w:t>
        </w:r>
      </w:hyperlink>
      <w:r w:rsidRPr="006D0DA8">
        <w:rPr>
          <w:lang w:val="en-AU"/>
        </w:rPr>
        <w:t> on </w:t>
      </w:r>
      <w:proofErr w:type="spellStart"/>
      <w:r w:rsidRPr="006D0DA8">
        <w:rPr>
          <w:lang w:val="en-AU"/>
        </w:rPr>
        <w:fldChar w:fldCharType="begin"/>
      </w:r>
      <w:r w:rsidRPr="006D0DA8">
        <w:rPr>
          <w:lang w:val="en-AU"/>
        </w:rPr>
        <w:instrText xml:space="preserve"> HYPERLINK "https://unsplash.com/s/photos/slack?utm_source=unsplash&amp;utm_medium=referral&amp;utm_content=creditCopyText" </w:instrText>
      </w:r>
      <w:r w:rsidRPr="006D0DA8">
        <w:rPr>
          <w:lang w:val="en-AU"/>
        </w:rPr>
        <w:fldChar w:fldCharType="separate"/>
      </w:r>
      <w:r w:rsidRPr="006D0DA8">
        <w:rPr>
          <w:rStyle w:val="Hyperlink"/>
          <w:lang w:val="en-AU"/>
        </w:rPr>
        <w:t>Unsplash</w:t>
      </w:r>
      <w:proofErr w:type="spellEnd"/>
      <w:r w:rsidRPr="006D0DA8">
        <w:fldChar w:fldCharType="end"/>
      </w:r>
    </w:p>
    <w:p w14:paraId="57CAA60F" w14:textId="77777777" w:rsidR="006D0DA8" w:rsidRDefault="006D0DA8" w:rsidP="00150EE1">
      <w:pPr>
        <w:jc w:val="center"/>
      </w:pPr>
    </w:p>
    <w:p w14:paraId="4A1D471A" w14:textId="77777777" w:rsidR="00766E5E" w:rsidRDefault="00766E5E">
      <w:r>
        <w:t xml:space="preserve">For the assessment use CRISP-DM methodology style </w:t>
      </w:r>
    </w:p>
    <w:p w14:paraId="603D80B1" w14:textId="77777777" w:rsidR="00F251B2" w:rsidRDefault="00DB39BC">
      <w:pPr>
        <w:pStyle w:val="Heading1"/>
      </w:pPr>
      <w:sdt>
        <w:sdtPr>
          <w:id w:val="451596494"/>
          <w:placeholder>
            <w:docPart w:val="A5A6032844E37348850D4B6A23B87937"/>
          </w:placeholder>
          <w:temporary/>
          <w:showingPlcHdr/>
          <w15:appearance w15:val="hidden"/>
        </w:sdtPr>
        <w:sdtEndPr/>
        <w:sdtContent>
          <w:r w:rsidR="001D1FD5">
            <w:rPr>
              <w:noProof/>
              <w:lang w:val="en-GB" w:bidi="en-GB"/>
            </w:rPr>
            <w:t>Heading 1</w:t>
          </w:r>
        </w:sdtContent>
      </w:sdt>
    </w:p>
    <w:sdt>
      <w:sdtPr>
        <w:id w:val="-731776231"/>
        <w:placeholder>
          <w:docPart w:val="ADD4B38E5B1A8C428CAEE4DE94DDB926"/>
        </w:placeholder>
        <w:temporary/>
        <w:showingPlcHdr/>
        <w15:appearance w15:val="hidden"/>
      </w:sdtPr>
      <w:sdtEndPr/>
      <w:sdtContent>
        <w:p w14:paraId="327EF4BF" w14:textId="77777777" w:rsidR="00F251B2" w:rsidRDefault="001D1FD5">
          <w:r>
            <w:rPr>
              <w:lang w:val="en-GB" w:bidi="en-GB"/>
            </w:rPr>
            <w:t>To get started straight away, simply tap any placeholder text (such as this) and start typing.</w:t>
          </w:r>
        </w:p>
      </w:sdtContent>
    </w:sdt>
    <w:sdt>
      <w:sdtPr>
        <w:id w:val="1253233553"/>
        <w:placeholder>
          <w:docPart w:val="E84B28AD1F5C6E40B9DEED23C9B44193"/>
        </w:placeholder>
        <w:temporary/>
        <w:showingPlcHdr/>
        <w15:appearance w15:val="hidden"/>
      </w:sdtPr>
      <w:sdtEndPr/>
      <w:sdtContent>
        <w:p w14:paraId="4B80132F" w14:textId="77777777" w:rsidR="00F251B2" w:rsidRDefault="001D1FD5">
          <w:pPr>
            <w:pStyle w:val="ListBullet"/>
          </w:pPr>
          <w:r>
            <w:rPr>
              <w:lang w:val="en-GB" w:bidi="en-GB"/>
            </w:rPr>
            <w:t>View and edit this document in Word on your computer, tablet or phone.</w:t>
          </w:r>
        </w:p>
        <w:p w14:paraId="0B6CDD13" w14:textId="77777777" w:rsidR="00F251B2" w:rsidRDefault="001D1FD5">
          <w:pPr>
            <w:pStyle w:val="ListBullet"/>
          </w:pPr>
          <w:r>
            <w:rPr>
              <w:lang w:val="en-GB" w:bidi="en-GB"/>
            </w:rPr>
            <w:t>You can edit text, easily insert content such as pictures, shapes and tables, and seamlessly save the document to the cloud from Word on your Windows, Mac, Android or iOS device.</w:t>
          </w:r>
        </w:p>
      </w:sdtContent>
    </w:sdt>
    <w:sdt>
      <w:sdtPr>
        <w:id w:val="-1341614420"/>
        <w:placeholder>
          <w:docPart w:val="B69C12E274CA43488F57D70FA165F36D"/>
        </w:placeholder>
        <w:temporary/>
        <w:showingPlcHdr/>
        <w15:appearance w15:val="hidden"/>
      </w:sdtPr>
      <w:sdtEndPr/>
      <w:sdtContent>
        <w:p w14:paraId="6A69E410" w14:textId="77777777" w:rsidR="00F251B2" w:rsidRDefault="001D1FD5">
          <w:pPr>
            <w:pStyle w:val="Heading2"/>
          </w:pPr>
          <w:r>
            <w:rPr>
              <w:lang w:val="en-GB" w:bidi="en-GB"/>
            </w:rPr>
            <w:t>Heading 2</w:t>
          </w:r>
        </w:p>
      </w:sdtContent>
    </w:sdt>
    <w:sdt>
      <w:sdtPr>
        <w:id w:val="-1605723219"/>
        <w:placeholder>
          <w:docPart w:val="6B8A9AAC0CB3F848B9005AE6BCDBC5E9"/>
        </w:placeholder>
        <w:temporary/>
        <w:showingPlcHdr/>
        <w15:appearance w15:val="hidden"/>
      </w:sdtPr>
      <w:sdtEndPr/>
      <w:sdtContent>
        <w:p w14:paraId="7B5F228F" w14:textId="77777777" w:rsidR="00F251B2" w:rsidRDefault="001D1FD5">
          <w:r>
            <w:rPr>
              <w:lang w:val="en-GB" w:bidi="en-GB"/>
            </w:rPr>
            <w:t>Want to insert a picture from your files or add a shape or text box? No problem! In the Insert tab of the ribbon, simply tap the option you need.</w:t>
          </w:r>
        </w:p>
      </w:sdtContent>
    </w:sdt>
    <w:sdt>
      <w:sdtPr>
        <w:id w:val="-1534882458"/>
        <w:placeholder>
          <w:docPart w:val="5228D53D9B500245AF19A4969798411A"/>
        </w:placeholder>
        <w:temporary/>
        <w:showingPlcHdr/>
        <w15:appearance w15:val="hidden"/>
      </w:sdtPr>
      <w:sdtEndPr/>
      <w:sdtContent>
        <w:p w14:paraId="0BBDC59C" w14:textId="77777777" w:rsidR="00F251B2" w:rsidRDefault="001D1FD5">
          <w:pPr>
            <w:pStyle w:val="Quote"/>
          </w:pPr>
          <w:r>
            <w:rPr>
              <w:lang w:val="en-GB" w:bidi="en-GB"/>
            </w:rPr>
            <w:t>"Quote"</w:t>
          </w:r>
        </w:p>
      </w:sdtContent>
    </w:sdt>
    <w:sdt>
      <w:sdtPr>
        <w:id w:val="-287817642"/>
        <w:placeholder>
          <w:docPart w:val="514FB742FEAF794D8428B10522ECE9AC"/>
        </w:placeholder>
        <w:temporary/>
        <w:showingPlcHdr/>
        <w15:appearance w15:val="hidden"/>
      </w:sdtPr>
      <w:sdtEndPr/>
      <w:sdtContent>
        <w:p w14:paraId="0A529651" w14:textId="77777777" w:rsidR="00F251B2" w:rsidRDefault="001D1FD5">
          <w:r>
            <w:rPr>
              <w:lang w:val="en-GB" w:bidi="en-GB"/>
            </w:rPr>
            <w:t>To apply any text formatting you can see on this page with just a tap, in the Home tab of the ribbon, take a look at Styles.</w:t>
          </w:r>
        </w:p>
      </w:sdtContent>
    </w:sdt>
    <w:tbl>
      <w:tblPr>
        <w:tblStyle w:val="ReportTable"/>
        <w:tblW w:w="5000" w:type="pct"/>
        <w:tblLook w:val="04A0" w:firstRow="1" w:lastRow="0" w:firstColumn="1" w:lastColumn="0" w:noHBand="0" w:noVBand="1"/>
        <w:tblCaption w:val="Content table"/>
      </w:tblPr>
      <w:tblGrid>
        <w:gridCol w:w="3070"/>
        <w:gridCol w:w="3079"/>
        <w:gridCol w:w="3080"/>
      </w:tblGrid>
      <w:tr w:rsidR="00F251B2" w14:paraId="7598D9A8" w14:textId="77777777" w:rsidTr="00F2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1D5D4E16" w14:textId="77777777" w:rsidR="00F251B2" w:rsidRDefault="00F251B2"/>
        </w:tc>
        <w:sdt>
          <w:sdtPr>
            <w:id w:val="-1622375482"/>
            <w:placeholder>
              <w:docPart w:val="232BD97B1AAF964CB94EEA611052A57B"/>
            </w:placeholder>
            <w:temporary/>
            <w:showingPlcHdr/>
            <w15:appearance w15:val="hidden"/>
          </w:sdtPr>
          <w:sdtEndPr/>
          <w:sdtContent>
            <w:tc>
              <w:tcPr>
                <w:tcW w:w="3187" w:type="dxa"/>
              </w:tcPr>
              <w:p w14:paraId="1F895F5C" w14:textId="77777777" w:rsidR="00F251B2" w:rsidRDefault="001D1FD5">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tc>
          </w:sdtContent>
        </w:sdt>
        <w:sdt>
          <w:sdtPr>
            <w:id w:val="-1698220457"/>
            <w:placeholder>
              <w:docPart w:val="2E077095AFE9144A8AB372239597FF91"/>
            </w:placeholder>
            <w:temporary/>
            <w:showingPlcHdr/>
            <w15:appearance w15:val="hidden"/>
          </w:sdtPr>
          <w:sdtEndPr/>
          <w:sdtContent>
            <w:tc>
              <w:tcPr>
                <w:tcW w:w="3188" w:type="dxa"/>
              </w:tcPr>
              <w:p w14:paraId="741C1D31" w14:textId="77777777" w:rsidR="00F251B2" w:rsidRDefault="001D1FD5">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tc>
          </w:sdtContent>
        </w:sdt>
      </w:tr>
      <w:tr w:rsidR="00F251B2" w14:paraId="454BAF72" w14:textId="77777777" w:rsidTr="00F251B2">
        <w:sdt>
          <w:sdtPr>
            <w:id w:val="-426806486"/>
            <w:placeholder>
              <w:docPart w:val="B7F4FB52B93B3846ADE08E2087A17F17"/>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14:paraId="03E301CA" w14:textId="77777777" w:rsidR="00F251B2" w:rsidRDefault="001D1FD5">
                <w:r>
                  <w:rPr>
                    <w:lang w:val="en-GB" w:bidi="en-GB"/>
                  </w:rPr>
                  <w:t>Row Heading</w:t>
                </w:r>
              </w:p>
            </w:tc>
          </w:sdtContent>
        </w:sdt>
        <w:sdt>
          <w:sdtPr>
            <w:id w:val="-91939099"/>
            <w:placeholder>
              <w:docPart w:val="6257149AC56C2648AFD176E77813A982"/>
            </w:placeholder>
            <w:temporary/>
            <w:showingPlcHdr/>
            <w15:appearance w15:val="hidden"/>
          </w:sdtPr>
          <w:sdtEndPr/>
          <w:sdtContent>
            <w:tc>
              <w:tcPr>
                <w:tcW w:w="3187" w:type="dxa"/>
              </w:tcPr>
              <w:p w14:paraId="36C84A52"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Text</w:t>
                </w:r>
              </w:p>
            </w:tc>
          </w:sdtContent>
        </w:sdt>
        <w:sdt>
          <w:sdtPr>
            <w:id w:val="1315679772"/>
            <w:placeholder>
              <w:docPart w:val="32DF6CF9CC232E458E5857983BB908F5"/>
            </w:placeholder>
            <w:temporary/>
            <w:showingPlcHdr/>
            <w15:appearance w15:val="hidden"/>
          </w:sdtPr>
          <w:sdtEndPr/>
          <w:sdtContent>
            <w:tc>
              <w:tcPr>
                <w:tcW w:w="3188" w:type="dxa"/>
              </w:tcPr>
              <w:p w14:paraId="3CD7FE83"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123.45</w:t>
                </w:r>
              </w:p>
            </w:tc>
          </w:sdtContent>
        </w:sdt>
      </w:tr>
      <w:tr w:rsidR="00F251B2" w14:paraId="2BF692F2" w14:textId="77777777" w:rsidTr="00F251B2">
        <w:sdt>
          <w:sdtPr>
            <w:id w:val="1675531066"/>
            <w:placeholder>
              <w:docPart w:val="6B443E525D1EEE43A87CFBF0F29D75E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3187" w:type="dxa"/>
              </w:tcPr>
              <w:p w14:paraId="039689AD" w14:textId="77777777" w:rsidR="00F251B2" w:rsidRDefault="001D1FD5">
                <w:r>
                  <w:rPr>
                    <w:lang w:val="en-GB" w:bidi="en-GB"/>
                  </w:rPr>
                  <w:t>Row Heading</w:t>
                </w:r>
              </w:p>
            </w:tc>
          </w:sdtContent>
        </w:sdt>
        <w:sdt>
          <w:sdtPr>
            <w:id w:val="-1841530532"/>
            <w:placeholder>
              <w:docPart w:val="088C9D5FD011674898A566D38D79C57D"/>
            </w:placeholder>
            <w:temporary/>
            <w:showingPlcHdr/>
            <w15:appearance w15:val="hidden"/>
          </w:sdtPr>
          <w:sdtEndPr/>
          <w:sdtContent>
            <w:tc>
              <w:tcPr>
                <w:tcW w:w="3187" w:type="dxa"/>
              </w:tcPr>
              <w:p w14:paraId="412C5C7B"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Text</w:t>
                </w:r>
              </w:p>
            </w:tc>
          </w:sdtContent>
        </w:sdt>
        <w:sdt>
          <w:sdtPr>
            <w:id w:val="-800923244"/>
            <w:placeholder>
              <w:docPart w:val="FC06B7100A4CEC4DBE9ED5DB65F65724"/>
            </w:placeholder>
            <w:temporary/>
            <w:showingPlcHdr/>
            <w15:appearance w15:val="hidden"/>
          </w:sdtPr>
          <w:sdtEndPr/>
          <w:sdtContent>
            <w:tc>
              <w:tcPr>
                <w:tcW w:w="3188" w:type="dxa"/>
              </w:tcPr>
              <w:p w14:paraId="5DE4C215" w14:textId="77777777" w:rsidR="00F251B2" w:rsidRDefault="001D1FD5">
                <w:pPr>
                  <w:cnfStyle w:val="000000000000" w:firstRow="0" w:lastRow="0" w:firstColumn="0" w:lastColumn="0" w:oddVBand="0" w:evenVBand="0" w:oddHBand="0" w:evenHBand="0" w:firstRowFirstColumn="0" w:firstRowLastColumn="0" w:lastRowFirstColumn="0" w:lastRowLastColumn="0"/>
                </w:pPr>
                <w:r>
                  <w:rPr>
                    <w:lang w:val="en-GB" w:bidi="en-GB"/>
                  </w:rPr>
                  <w:t>123.45</w:t>
                </w:r>
              </w:p>
            </w:tc>
          </w:sdtContent>
        </w:sdt>
      </w:tr>
      <w:tr w:rsidR="00F251B2" w14:paraId="280ACB20" w14:textId="77777777" w:rsidTr="00F251B2">
        <w:tc>
          <w:tcPr>
            <w:cnfStyle w:val="001000000000" w:firstRow="0" w:lastRow="0" w:firstColumn="1" w:lastColumn="0" w:oddVBand="0" w:evenVBand="0" w:oddHBand="0" w:evenHBand="0" w:firstRowFirstColumn="0" w:firstRowLastColumn="0" w:lastRowFirstColumn="0" w:lastRowLastColumn="0"/>
            <w:tcW w:w="3187" w:type="dxa"/>
          </w:tcPr>
          <w:p w14:paraId="2D70164C" w14:textId="77777777" w:rsidR="00F251B2" w:rsidRDefault="00F251B2"/>
        </w:tc>
        <w:tc>
          <w:tcPr>
            <w:tcW w:w="3187" w:type="dxa"/>
          </w:tcPr>
          <w:p w14:paraId="401426EB" w14:textId="77777777" w:rsidR="00F251B2" w:rsidRDefault="00F251B2">
            <w:pPr>
              <w:cnfStyle w:val="000000000000" w:firstRow="0" w:lastRow="0" w:firstColumn="0" w:lastColumn="0" w:oddVBand="0" w:evenVBand="0" w:oddHBand="0" w:evenHBand="0" w:firstRowFirstColumn="0" w:firstRowLastColumn="0" w:lastRowFirstColumn="0" w:lastRowLastColumn="0"/>
            </w:pPr>
          </w:p>
        </w:tc>
        <w:tc>
          <w:tcPr>
            <w:tcW w:w="3188" w:type="dxa"/>
          </w:tcPr>
          <w:p w14:paraId="6025DFE2" w14:textId="77777777" w:rsidR="00F251B2" w:rsidRDefault="00F251B2">
            <w:pPr>
              <w:cnfStyle w:val="000000000000" w:firstRow="0" w:lastRow="0" w:firstColumn="0" w:lastColumn="0" w:oddVBand="0" w:evenVBand="0" w:oddHBand="0" w:evenHBand="0" w:firstRowFirstColumn="0" w:firstRowLastColumn="0" w:lastRowFirstColumn="0" w:lastRowLastColumn="0"/>
            </w:pPr>
          </w:p>
        </w:tc>
      </w:tr>
    </w:tbl>
    <w:p w14:paraId="411F654A" w14:textId="77777777" w:rsidR="00F251B2" w:rsidRDefault="00F251B2"/>
    <w:p w14:paraId="6C7D997A" w14:textId="77777777" w:rsidR="00EA1013" w:rsidRDefault="00EA1013"/>
    <w:p w14:paraId="2975D61B" w14:textId="77777777" w:rsidR="00EA1013" w:rsidRPr="00EA1013" w:rsidRDefault="00EA1013" w:rsidP="00EA1013">
      <w:pPr>
        <w:rPr>
          <w:highlight w:val="cyan"/>
          <w:lang w:val="en-AU"/>
        </w:rPr>
      </w:pPr>
      <w:r w:rsidRPr="00EA1013">
        <w:rPr>
          <w:highlight w:val="cyan"/>
          <w:lang w:val="en-AU"/>
        </w:rPr>
        <w:t>This assessment will task you with preparing an end-to-end data science project using all three of the languages we have learned so far in the course. Students must:</w:t>
      </w:r>
    </w:p>
    <w:p w14:paraId="28A39C28" w14:textId="77777777" w:rsidR="00EA1013" w:rsidRPr="00EA1013" w:rsidRDefault="00EA1013" w:rsidP="00EA1013">
      <w:pPr>
        <w:numPr>
          <w:ilvl w:val="0"/>
          <w:numId w:val="17"/>
        </w:numPr>
        <w:rPr>
          <w:highlight w:val="cyan"/>
          <w:lang w:val="en-AU"/>
        </w:rPr>
      </w:pPr>
      <w:r w:rsidRPr="00EA1013">
        <w:rPr>
          <w:highlight w:val="cyan"/>
          <w:lang w:val="en-AU"/>
        </w:rPr>
        <w:t>Write an appropriate SQL query to construct a dataset for analysis</w:t>
      </w:r>
    </w:p>
    <w:p w14:paraId="27AA75E9" w14:textId="77777777" w:rsidR="00EA1013" w:rsidRPr="00EA1013" w:rsidRDefault="00EA1013" w:rsidP="00EA1013">
      <w:pPr>
        <w:numPr>
          <w:ilvl w:val="1"/>
          <w:numId w:val="17"/>
        </w:numPr>
        <w:rPr>
          <w:highlight w:val="cyan"/>
          <w:lang w:val="en-AU"/>
        </w:rPr>
      </w:pPr>
      <w:r w:rsidRPr="00EA1013">
        <w:rPr>
          <w:highlight w:val="cyan"/>
          <w:lang w:val="en-AU"/>
        </w:rPr>
        <w:t>You must use at least one join</w:t>
      </w:r>
    </w:p>
    <w:p w14:paraId="517A3B25" w14:textId="77777777" w:rsidR="00EA1013" w:rsidRPr="00EA1013" w:rsidRDefault="00EA1013" w:rsidP="00EA1013">
      <w:pPr>
        <w:numPr>
          <w:ilvl w:val="1"/>
          <w:numId w:val="17"/>
        </w:numPr>
        <w:rPr>
          <w:highlight w:val="cyan"/>
          <w:lang w:val="en-AU"/>
        </w:rPr>
      </w:pPr>
      <w:r w:rsidRPr="00EA1013">
        <w:rPr>
          <w:highlight w:val="cyan"/>
          <w:lang w:val="en-AU"/>
        </w:rPr>
        <w:t>You must use at least one filter</w:t>
      </w:r>
    </w:p>
    <w:p w14:paraId="593BC991" w14:textId="77777777" w:rsidR="00EA1013" w:rsidRPr="00EA1013" w:rsidRDefault="00EA1013" w:rsidP="00EA1013">
      <w:pPr>
        <w:numPr>
          <w:ilvl w:val="0"/>
          <w:numId w:val="17"/>
        </w:numPr>
        <w:rPr>
          <w:highlight w:val="cyan"/>
          <w:lang w:val="en-AU"/>
        </w:rPr>
      </w:pPr>
      <w:r w:rsidRPr="00EA1013">
        <w:rPr>
          <w:highlight w:val="cyan"/>
          <w:lang w:val="en-AU"/>
        </w:rPr>
        <w:t>Use Python or R to connect to the database, and execute your SQL query to load the dataset directly into Python or R</w:t>
      </w:r>
    </w:p>
    <w:p w14:paraId="65B09252" w14:textId="77777777" w:rsidR="00EA1013" w:rsidRPr="00EA1013" w:rsidRDefault="00EA1013" w:rsidP="00EA1013">
      <w:pPr>
        <w:numPr>
          <w:ilvl w:val="0"/>
          <w:numId w:val="17"/>
        </w:numPr>
        <w:rPr>
          <w:highlight w:val="cyan"/>
          <w:lang w:val="en-AU"/>
        </w:rPr>
      </w:pPr>
      <w:r w:rsidRPr="00EA1013">
        <w:rPr>
          <w:highlight w:val="cyan"/>
          <w:lang w:val="en-AU"/>
        </w:rPr>
        <w:t>Use R and Python to analyse and present insights about the dataset</w:t>
      </w:r>
    </w:p>
    <w:p w14:paraId="41EA3B0A" w14:textId="77777777" w:rsidR="00EA1013" w:rsidRPr="00EA1013" w:rsidRDefault="00EA1013" w:rsidP="00EA1013">
      <w:pPr>
        <w:numPr>
          <w:ilvl w:val="1"/>
          <w:numId w:val="17"/>
        </w:numPr>
        <w:rPr>
          <w:highlight w:val="cyan"/>
          <w:lang w:val="en-AU"/>
        </w:rPr>
      </w:pPr>
      <w:r w:rsidRPr="00EA1013">
        <w:rPr>
          <w:highlight w:val="cyan"/>
          <w:lang w:val="en-AU"/>
        </w:rPr>
        <w:t>You must pass data between R and Python at least once</w:t>
      </w:r>
    </w:p>
    <w:p w14:paraId="51E7D403" w14:textId="77777777" w:rsidR="00EA1013" w:rsidRPr="00EA1013" w:rsidRDefault="00EA1013" w:rsidP="00EA1013">
      <w:pPr>
        <w:numPr>
          <w:ilvl w:val="1"/>
          <w:numId w:val="17"/>
        </w:numPr>
        <w:rPr>
          <w:highlight w:val="cyan"/>
          <w:lang w:val="en-AU"/>
        </w:rPr>
      </w:pPr>
      <w:r w:rsidRPr="00EA1013">
        <w:rPr>
          <w:highlight w:val="cyan"/>
          <w:lang w:val="en-AU"/>
        </w:rPr>
        <w:t>You must produce at least one visualisation in either language</w:t>
      </w:r>
    </w:p>
    <w:p w14:paraId="45BD47B6" w14:textId="77777777" w:rsidR="00EA1013" w:rsidRDefault="00EA1013" w:rsidP="00EA1013">
      <w:pPr>
        <w:rPr>
          <w:lang w:val="en-AU"/>
        </w:rPr>
      </w:pPr>
      <w:r w:rsidRPr="00EA1013">
        <w:rPr>
          <w:highlight w:val="cyan"/>
          <w:lang w:val="en-AU"/>
        </w:rPr>
        <w:t xml:space="preserve">Outside of these requirements, your choice of how to analyse the data and what insights to present is up to you. You may refer to the assessment criteria below for clear information about what is expected, keeping in mind that the primary aim of this assessment is to demonstrate </w:t>
      </w:r>
      <w:r w:rsidRPr="00EA1013">
        <w:rPr>
          <w:highlight w:val="cyan"/>
          <w:lang w:val="en-AU"/>
        </w:rPr>
        <w:lastRenderedPageBreak/>
        <w:t>your ability to create a meaningful piece of analysis using a combination of R, Python and SQL.</w:t>
      </w:r>
    </w:p>
    <w:p w14:paraId="0974FC0B" w14:textId="77777777" w:rsidR="00766E5E" w:rsidRPr="00EA1013" w:rsidRDefault="00766E5E" w:rsidP="00EA1013">
      <w:pPr>
        <w:rPr>
          <w:lang w:val="en-AU"/>
        </w:rPr>
      </w:pPr>
      <w:r w:rsidRPr="00766E5E">
        <w:rPr>
          <w:noProof/>
          <w:lang w:val="en-AU"/>
        </w:rPr>
        <w:drawing>
          <wp:inline distT="0" distB="0" distL="0" distR="0" wp14:anchorId="1BB083DA" wp14:editId="5DBEFC90">
            <wp:extent cx="5860415" cy="3517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0415" cy="3517265"/>
                    </a:xfrm>
                    <a:prstGeom prst="rect">
                      <a:avLst/>
                    </a:prstGeom>
                  </pic:spPr>
                </pic:pic>
              </a:graphicData>
            </a:graphic>
          </wp:inline>
        </w:drawing>
      </w:r>
    </w:p>
    <w:p w14:paraId="67F5ED30" w14:textId="77777777" w:rsidR="00EA1013" w:rsidRDefault="00EA1013"/>
    <w:sectPr w:rsidR="00EA1013">
      <w:footerReference w:type="default" r:id="rId1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B998A" w14:textId="77777777" w:rsidR="00DB39BC" w:rsidRDefault="00DB39BC">
      <w:pPr>
        <w:spacing w:after="0" w:line="240" w:lineRule="auto"/>
      </w:pPr>
      <w:r>
        <w:separator/>
      </w:r>
    </w:p>
    <w:p w14:paraId="12CE4669" w14:textId="77777777" w:rsidR="00DB39BC" w:rsidRDefault="00DB39BC"/>
    <w:p w14:paraId="0E6FE69D" w14:textId="77777777" w:rsidR="00DB39BC" w:rsidRDefault="00DB39BC"/>
  </w:endnote>
  <w:endnote w:type="continuationSeparator" w:id="0">
    <w:p w14:paraId="67EA9497" w14:textId="77777777" w:rsidR="00DB39BC" w:rsidRDefault="00DB39BC">
      <w:pPr>
        <w:spacing w:after="0" w:line="240" w:lineRule="auto"/>
      </w:pPr>
      <w:r>
        <w:continuationSeparator/>
      </w:r>
    </w:p>
    <w:p w14:paraId="2D53601D" w14:textId="77777777" w:rsidR="00DB39BC" w:rsidRDefault="00DB39BC"/>
    <w:p w14:paraId="729B0AA7" w14:textId="77777777" w:rsidR="00DB39BC" w:rsidRDefault="00DB39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0E56AC1F"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5F9A8" w14:textId="77777777" w:rsidR="00DB39BC" w:rsidRDefault="00DB39BC">
      <w:pPr>
        <w:spacing w:after="0" w:line="240" w:lineRule="auto"/>
      </w:pPr>
      <w:r>
        <w:separator/>
      </w:r>
    </w:p>
    <w:p w14:paraId="30E77727" w14:textId="77777777" w:rsidR="00DB39BC" w:rsidRDefault="00DB39BC"/>
    <w:p w14:paraId="3AD2D3D5" w14:textId="77777777" w:rsidR="00DB39BC" w:rsidRDefault="00DB39BC"/>
  </w:footnote>
  <w:footnote w:type="continuationSeparator" w:id="0">
    <w:p w14:paraId="607E222E" w14:textId="77777777" w:rsidR="00DB39BC" w:rsidRDefault="00DB39BC">
      <w:pPr>
        <w:spacing w:after="0" w:line="240" w:lineRule="auto"/>
      </w:pPr>
      <w:r>
        <w:continuationSeparator/>
      </w:r>
    </w:p>
    <w:p w14:paraId="61F22882" w14:textId="77777777" w:rsidR="00DB39BC" w:rsidRDefault="00DB39BC"/>
    <w:p w14:paraId="2208EF5A" w14:textId="77777777" w:rsidR="00DB39BC" w:rsidRDefault="00DB39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607BA"/>
    <w:multiLevelType w:val="multilevel"/>
    <w:tmpl w:val="1DBAD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013"/>
    <w:rsid w:val="00150EE1"/>
    <w:rsid w:val="001D1FD5"/>
    <w:rsid w:val="00274F37"/>
    <w:rsid w:val="0032030C"/>
    <w:rsid w:val="005E060A"/>
    <w:rsid w:val="006D0DA8"/>
    <w:rsid w:val="00766E5E"/>
    <w:rsid w:val="008B321C"/>
    <w:rsid w:val="00C343DB"/>
    <w:rsid w:val="00DB39BC"/>
    <w:rsid w:val="00EA1013"/>
    <w:rsid w:val="00F251B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72FBC"/>
  <w15:chartTrackingRefBased/>
  <w15:docId w15:val="{1B7AC429-4EBA-4441-B3F2-107455C6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6D0DA8"/>
    <w:rPr>
      <w:color w:val="5E9EA1" w:themeColor="hyperlink"/>
      <w:u w:val="single"/>
    </w:rPr>
  </w:style>
  <w:style w:type="character" w:styleId="UnresolvedMention">
    <w:name w:val="Unresolved Mention"/>
    <w:basedOn w:val="DefaultParagraphFont"/>
    <w:uiPriority w:val="99"/>
    <w:semiHidden/>
    <w:unhideWhenUsed/>
    <w:rsid w:val="006D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867081">
      <w:bodyDiv w:val="1"/>
      <w:marLeft w:val="0"/>
      <w:marRight w:val="0"/>
      <w:marTop w:val="0"/>
      <w:marBottom w:val="0"/>
      <w:divBdr>
        <w:top w:val="none" w:sz="0" w:space="0" w:color="auto"/>
        <w:left w:val="none" w:sz="0" w:space="0" w:color="auto"/>
        <w:bottom w:val="none" w:sz="0" w:space="0" w:color="auto"/>
        <w:right w:val="none" w:sz="0" w:space="0" w:color="auto"/>
      </w:divBdr>
    </w:div>
    <w:div w:id="1098870148">
      <w:bodyDiv w:val="1"/>
      <w:marLeft w:val="0"/>
      <w:marRight w:val="0"/>
      <w:marTop w:val="0"/>
      <w:marBottom w:val="0"/>
      <w:divBdr>
        <w:top w:val="none" w:sz="0" w:space="0" w:color="auto"/>
        <w:left w:val="none" w:sz="0" w:space="0" w:color="auto"/>
        <w:bottom w:val="none" w:sz="0" w:space="0" w:color="auto"/>
        <w:right w:val="none" w:sz="0" w:space="0" w:color="auto"/>
      </w:divBdr>
    </w:div>
    <w:div w:id="1859192393">
      <w:bodyDiv w:val="1"/>
      <w:marLeft w:val="0"/>
      <w:marRight w:val="0"/>
      <w:marTop w:val="0"/>
      <w:marBottom w:val="0"/>
      <w:divBdr>
        <w:top w:val="none" w:sz="0" w:space="0" w:color="auto"/>
        <w:left w:val="none" w:sz="0" w:space="0" w:color="auto"/>
        <w:bottom w:val="none" w:sz="0" w:space="0" w:color="auto"/>
        <w:right w:val="none" w:sz="0" w:space="0" w:color="auto"/>
      </w:divBdr>
    </w:div>
    <w:div w:id="188941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ankajpatel?utm_source=unsplash&amp;utm_medium=referral&amp;utm_content=creditCopyTe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anpablo/Library/Containers/com.microsoft.Word/Data/Library/Application%20Support/Microsoft/Office/16.0/DTS/en-GB%7b2C5D5BB3-C552-894B-98A8-99B63C067740%7d/%7b5EF5F367-63CB-3C4B-B513-79AD5C850780%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A6032844E37348850D4B6A23B87937"/>
        <w:category>
          <w:name w:val="General"/>
          <w:gallery w:val="placeholder"/>
        </w:category>
        <w:types>
          <w:type w:val="bbPlcHdr"/>
        </w:types>
        <w:behaviors>
          <w:behavior w:val="content"/>
        </w:behaviors>
        <w:guid w:val="{3472F1C4-C430-AF48-9BCB-E5B15672DA54}"/>
      </w:docPartPr>
      <w:docPartBody>
        <w:p w:rsidR="008D17A9" w:rsidRDefault="0041107F">
          <w:pPr>
            <w:pStyle w:val="A5A6032844E37348850D4B6A23B87937"/>
          </w:pPr>
          <w:r>
            <w:rPr>
              <w:noProof/>
              <w:lang w:val="en-GB" w:bidi="en-GB"/>
            </w:rPr>
            <w:t>Heading 1</w:t>
          </w:r>
        </w:p>
      </w:docPartBody>
    </w:docPart>
    <w:docPart>
      <w:docPartPr>
        <w:name w:val="ADD4B38E5B1A8C428CAEE4DE94DDB926"/>
        <w:category>
          <w:name w:val="General"/>
          <w:gallery w:val="placeholder"/>
        </w:category>
        <w:types>
          <w:type w:val="bbPlcHdr"/>
        </w:types>
        <w:behaviors>
          <w:behavior w:val="content"/>
        </w:behaviors>
        <w:guid w:val="{350AA05F-D278-ED4C-A6E7-B8E12ED47A03}"/>
      </w:docPartPr>
      <w:docPartBody>
        <w:p w:rsidR="008D17A9" w:rsidRDefault="0041107F">
          <w:pPr>
            <w:pStyle w:val="ADD4B38E5B1A8C428CAEE4DE94DDB926"/>
          </w:pPr>
          <w:r>
            <w:rPr>
              <w:lang w:val="en-GB" w:bidi="en-GB"/>
            </w:rPr>
            <w:t>To get started straight away, simply tap any placeholder text (such as this) and start typing.</w:t>
          </w:r>
        </w:p>
      </w:docPartBody>
    </w:docPart>
    <w:docPart>
      <w:docPartPr>
        <w:name w:val="E84B28AD1F5C6E40B9DEED23C9B44193"/>
        <w:category>
          <w:name w:val="General"/>
          <w:gallery w:val="placeholder"/>
        </w:category>
        <w:types>
          <w:type w:val="bbPlcHdr"/>
        </w:types>
        <w:behaviors>
          <w:behavior w:val="content"/>
        </w:behaviors>
        <w:guid w:val="{E6389099-61F2-E64A-B161-4006554D746F}"/>
      </w:docPartPr>
      <w:docPartBody>
        <w:p w:rsidR="00BC1DDB" w:rsidRDefault="0041107F">
          <w:pPr>
            <w:pStyle w:val="ListBullet"/>
          </w:pPr>
          <w:r>
            <w:rPr>
              <w:lang w:val="en-GB" w:bidi="en-GB"/>
            </w:rPr>
            <w:t>View and edit this document in Word on your computer, tablet or phone.</w:t>
          </w:r>
        </w:p>
        <w:p w:rsidR="008D17A9" w:rsidRDefault="0041107F">
          <w:pPr>
            <w:pStyle w:val="E84B28AD1F5C6E40B9DEED23C9B44193"/>
          </w:pPr>
          <w:r>
            <w:rPr>
              <w:lang w:val="en-GB" w:bidi="en-GB"/>
            </w:rPr>
            <w:t>You can edit text, easily insert content such as pictures, shapes and tables, and seamlessly save the document to the cloud from Word on your Windows, Mac, Android or iOS device.</w:t>
          </w:r>
        </w:p>
      </w:docPartBody>
    </w:docPart>
    <w:docPart>
      <w:docPartPr>
        <w:name w:val="B69C12E274CA43488F57D70FA165F36D"/>
        <w:category>
          <w:name w:val="General"/>
          <w:gallery w:val="placeholder"/>
        </w:category>
        <w:types>
          <w:type w:val="bbPlcHdr"/>
        </w:types>
        <w:behaviors>
          <w:behavior w:val="content"/>
        </w:behaviors>
        <w:guid w:val="{64BEA7D1-861A-7A4C-A647-8F41392EB527}"/>
      </w:docPartPr>
      <w:docPartBody>
        <w:p w:rsidR="008D17A9" w:rsidRDefault="0041107F">
          <w:pPr>
            <w:pStyle w:val="B69C12E274CA43488F57D70FA165F36D"/>
          </w:pPr>
          <w:r>
            <w:rPr>
              <w:lang w:val="en-GB" w:bidi="en-GB"/>
            </w:rPr>
            <w:t>Heading 2</w:t>
          </w:r>
        </w:p>
      </w:docPartBody>
    </w:docPart>
    <w:docPart>
      <w:docPartPr>
        <w:name w:val="6B8A9AAC0CB3F848B9005AE6BCDBC5E9"/>
        <w:category>
          <w:name w:val="General"/>
          <w:gallery w:val="placeholder"/>
        </w:category>
        <w:types>
          <w:type w:val="bbPlcHdr"/>
        </w:types>
        <w:behaviors>
          <w:behavior w:val="content"/>
        </w:behaviors>
        <w:guid w:val="{19EB1977-0749-BF4D-9B3B-305360E9325F}"/>
      </w:docPartPr>
      <w:docPartBody>
        <w:p w:rsidR="008D17A9" w:rsidRDefault="0041107F">
          <w:pPr>
            <w:pStyle w:val="6B8A9AAC0CB3F848B9005AE6BCDBC5E9"/>
          </w:pPr>
          <w:r>
            <w:rPr>
              <w:lang w:val="en-GB" w:bidi="en-GB"/>
            </w:rPr>
            <w:t>Want to insert a picture from your files or add a shape or text box? No problem! In the Insert tab of the ribbon, simply tap the option you need.</w:t>
          </w:r>
        </w:p>
      </w:docPartBody>
    </w:docPart>
    <w:docPart>
      <w:docPartPr>
        <w:name w:val="5228D53D9B500245AF19A4969798411A"/>
        <w:category>
          <w:name w:val="General"/>
          <w:gallery w:val="placeholder"/>
        </w:category>
        <w:types>
          <w:type w:val="bbPlcHdr"/>
        </w:types>
        <w:behaviors>
          <w:behavior w:val="content"/>
        </w:behaviors>
        <w:guid w:val="{F63694C9-750C-A244-B66E-7BCD3C1C5901}"/>
      </w:docPartPr>
      <w:docPartBody>
        <w:p w:rsidR="008D17A9" w:rsidRDefault="0041107F">
          <w:pPr>
            <w:pStyle w:val="5228D53D9B500245AF19A4969798411A"/>
          </w:pPr>
          <w:r>
            <w:rPr>
              <w:lang w:val="en-GB" w:bidi="en-GB"/>
            </w:rPr>
            <w:t>"Quote"</w:t>
          </w:r>
        </w:p>
      </w:docPartBody>
    </w:docPart>
    <w:docPart>
      <w:docPartPr>
        <w:name w:val="514FB742FEAF794D8428B10522ECE9AC"/>
        <w:category>
          <w:name w:val="General"/>
          <w:gallery w:val="placeholder"/>
        </w:category>
        <w:types>
          <w:type w:val="bbPlcHdr"/>
        </w:types>
        <w:behaviors>
          <w:behavior w:val="content"/>
        </w:behaviors>
        <w:guid w:val="{5E67D32F-4190-9642-86A0-055CE6350F54}"/>
      </w:docPartPr>
      <w:docPartBody>
        <w:p w:rsidR="008D17A9" w:rsidRDefault="0041107F">
          <w:pPr>
            <w:pStyle w:val="514FB742FEAF794D8428B10522ECE9AC"/>
          </w:pPr>
          <w:r>
            <w:rPr>
              <w:lang w:val="en-GB" w:bidi="en-GB"/>
            </w:rPr>
            <w:t>To apply any text formatting you can see on this page with just a tap, in the Home tab of the ribbon, take a look at Styles.</w:t>
          </w:r>
        </w:p>
      </w:docPartBody>
    </w:docPart>
    <w:docPart>
      <w:docPartPr>
        <w:name w:val="232BD97B1AAF964CB94EEA611052A57B"/>
        <w:category>
          <w:name w:val="General"/>
          <w:gallery w:val="placeholder"/>
        </w:category>
        <w:types>
          <w:type w:val="bbPlcHdr"/>
        </w:types>
        <w:behaviors>
          <w:behavior w:val="content"/>
        </w:behaviors>
        <w:guid w:val="{605FD0BB-A610-5241-A9A8-CCB4884333FE}"/>
      </w:docPartPr>
      <w:docPartBody>
        <w:p w:rsidR="008D17A9" w:rsidRDefault="0041107F">
          <w:pPr>
            <w:pStyle w:val="232BD97B1AAF964CB94EEA611052A57B"/>
          </w:pPr>
          <w:r>
            <w:rPr>
              <w:lang w:val="en-GB" w:bidi="en-GB"/>
            </w:rPr>
            <w:t>Column Heading</w:t>
          </w:r>
        </w:p>
      </w:docPartBody>
    </w:docPart>
    <w:docPart>
      <w:docPartPr>
        <w:name w:val="2E077095AFE9144A8AB372239597FF91"/>
        <w:category>
          <w:name w:val="General"/>
          <w:gallery w:val="placeholder"/>
        </w:category>
        <w:types>
          <w:type w:val="bbPlcHdr"/>
        </w:types>
        <w:behaviors>
          <w:behavior w:val="content"/>
        </w:behaviors>
        <w:guid w:val="{410D75C6-B5DA-784B-AFAB-2A28B5C02EC3}"/>
      </w:docPartPr>
      <w:docPartBody>
        <w:p w:rsidR="008D17A9" w:rsidRDefault="0041107F">
          <w:pPr>
            <w:pStyle w:val="2E077095AFE9144A8AB372239597FF91"/>
          </w:pPr>
          <w:r>
            <w:rPr>
              <w:lang w:val="en-GB" w:bidi="en-GB"/>
            </w:rPr>
            <w:t>Column Heading</w:t>
          </w:r>
        </w:p>
      </w:docPartBody>
    </w:docPart>
    <w:docPart>
      <w:docPartPr>
        <w:name w:val="B7F4FB52B93B3846ADE08E2087A17F17"/>
        <w:category>
          <w:name w:val="General"/>
          <w:gallery w:val="placeholder"/>
        </w:category>
        <w:types>
          <w:type w:val="bbPlcHdr"/>
        </w:types>
        <w:behaviors>
          <w:behavior w:val="content"/>
        </w:behaviors>
        <w:guid w:val="{90562489-7699-744B-9EC2-DA4DB2BD9B36}"/>
      </w:docPartPr>
      <w:docPartBody>
        <w:p w:rsidR="008D17A9" w:rsidRDefault="0041107F">
          <w:pPr>
            <w:pStyle w:val="B7F4FB52B93B3846ADE08E2087A17F17"/>
          </w:pPr>
          <w:r>
            <w:rPr>
              <w:lang w:val="en-GB" w:bidi="en-GB"/>
            </w:rPr>
            <w:t>Row Heading</w:t>
          </w:r>
        </w:p>
      </w:docPartBody>
    </w:docPart>
    <w:docPart>
      <w:docPartPr>
        <w:name w:val="6257149AC56C2648AFD176E77813A982"/>
        <w:category>
          <w:name w:val="General"/>
          <w:gallery w:val="placeholder"/>
        </w:category>
        <w:types>
          <w:type w:val="bbPlcHdr"/>
        </w:types>
        <w:behaviors>
          <w:behavior w:val="content"/>
        </w:behaviors>
        <w:guid w:val="{DE5C03C8-0CB8-CF47-8F6C-0CEBD651DAED}"/>
      </w:docPartPr>
      <w:docPartBody>
        <w:p w:rsidR="008D17A9" w:rsidRDefault="0041107F">
          <w:pPr>
            <w:pStyle w:val="6257149AC56C2648AFD176E77813A982"/>
          </w:pPr>
          <w:r>
            <w:rPr>
              <w:lang w:val="en-GB" w:bidi="en-GB"/>
            </w:rPr>
            <w:t>Text</w:t>
          </w:r>
        </w:p>
      </w:docPartBody>
    </w:docPart>
    <w:docPart>
      <w:docPartPr>
        <w:name w:val="32DF6CF9CC232E458E5857983BB908F5"/>
        <w:category>
          <w:name w:val="General"/>
          <w:gallery w:val="placeholder"/>
        </w:category>
        <w:types>
          <w:type w:val="bbPlcHdr"/>
        </w:types>
        <w:behaviors>
          <w:behavior w:val="content"/>
        </w:behaviors>
        <w:guid w:val="{8A7AA4A3-1123-AB44-AD6A-54679E9B11FB}"/>
      </w:docPartPr>
      <w:docPartBody>
        <w:p w:rsidR="008D17A9" w:rsidRDefault="0041107F">
          <w:pPr>
            <w:pStyle w:val="32DF6CF9CC232E458E5857983BB908F5"/>
          </w:pPr>
          <w:r>
            <w:rPr>
              <w:lang w:val="en-GB" w:bidi="en-GB"/>
            </w:rPr>
            <w:t>123.45</w:t>
          </w:r>
        </w:p>
      </w:docPartBody>
    </w:docPart>
    <w:docPart>
      <w:docPartPr>
        <w:name w:val="6B443E525D1EEE43A87CFBF0F29D75EE"/>
        <w:category>
          <w:name w:val="General"/>
          <w:gallery w:val="placeholder"/>
        </w:category>
        <w:types>
          <w:type w:val="bbPlcHdr"/>
        </w:types>
        <w:behaviors>
          <w:behavior w:val="content"/>
        </w:behaviors>
        <w:guid w:val="{93BC0506-9C98-3049-8560-4CA2C3826B8B}"/>
      </w:docPartPr>
      <w:docPartBody>
        <w:p w:rsidR="008D17A9" w:rsidRDefault="0041107F">
          <w:pPr>
            <w:pStyle w:val="6B443E525D1EEE43A87CFBF0F29D75EE"/>
          </w:pPr>
          <w:r>
            <w:rPr>
              <w:lang w:val="en-GB" w:bidi="en-GB"/>
            </w:rPr>
            <w:t>Row Heading</w:t>
          </w:r>
        </w:p>
      </w:docPartBody>
    </w:docPart>
    <w:docPart>
      <w:docPartPr>
        <w:name w:val="088C9D5FD011674898A566D38D79C57D"/>
        <w:category>
          <w:name w:val="General"/>
          <w:gallery w:val="placeholder"/>
        </w:category>
        <w:types>
          <w:type w:val="bbPlcHdr"/>
        </w:types>
        <w:behaviors>
          <w:behavior w:val="content"/>
        </w:behaviors>
        <w:guid w:val="{507E9684-DA3E-714A-9514-ADB22A23B499}"/>
      </w:docPartPr>
      <w:docPartBody>
        <w:p w:rsidR="008D17A9" w:rsidRDefault="0041107F">
          <w:pPr>
            <w:pStyle w:val="088C9D5FD011674898A566D38D79C57D"/>
          </w:pPr>
          <w:r>
            <w:rPr>
              <w:lang w:val="en-GB" w:bidi="en-GB"/>
            </w:rPr>
            <w:t>Text</w:t>
          </w:r>
        </w:p>
      </w:docPartBody>
    </w:docPart>
    <w:docPart>
      <w:docPartPr>
        <w:name w:val="FC06B7100A4CEC4DBE9ED5DB65F65724"/>
        <w:category>
          <w:name w:val="General"/>
          <w:gallery w:val="placeholder"/>
        </w:category>
        <w:types>
          <w:type w:val="bbPlcHdr"/>
        </w:types>
        <w:behaviors>
          <w:behavior w:val="content"/>
        </w:behaviors>
        <w:guid w:val="{36FDCB9D-EB9C-6542-AF11-CA95419C82E1}"/>
      </w:docPartPr>
      <w:docPartBody>
        <w:p w:rsidR="008D17A9" w:rsidRDefault="0041107F">
          <w:pPr>
            <w:pStyle w:val="FC06B7100A4CEC4DBE9ED5DB65F65724"/>
          </w:pPr>
          <w:r>
            <w:rPr>
              <w:lang w:val="en-GB" w:bidi="en-GB"/>
            </w:rP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7F"/>
    <w:rsid w:val="002C70AE"/>
    <w:rsid w:val="0041107F"/>
    <w:rsid w:val="008D17A9"/>
    <w:rsid w:val="00F405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5447858A1A7C4A8E512E009F0FA4FF">
    <w:name w:val="7F5447858A1A7C4A8E512E009F0FA4FF"/>
  </w:style>
  <w:style w:type="paragraph" w:customStyle="1" w:styleId="349ECC21922D7A419521C1FBD10A8169">
    <w:name w:val="349ECC21922D7A419521C1FBD10A8169"/>
  </w:style>
  <w:style w:type="paragraph" w:customStyle="1" w:styleId="1558E97FD72C91499DB22DFF767B14A3">
    <w:name w:val="1558E97FD72C91499DB22DFF767B14A3"/>
  </w:style>
  <w:style w:type="paragraph" w:customStyle="1" w:styleId="A5A6032844E37348850D4B6A23B87937">
    <w:name w:val="A5A6032844E37348850D4B6A23B87937"/>
  </w:style>
  <w:style w:type="paragraph" w:customStyle="1" w:styleId="ADD4B38E5B1A8C428CAEE4DE94DDB926">
    <w:name w:val="ADD4B38E5B1A8C428CAEE4DE94DDB926"/>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E84B28AD1F5C6E40B9DEED23C9B44193">
    <w:name w:val="E84B28AD1F5C6E40B9DEED23C9B44193"/>
  </w:style>
  <w:style w:type="paragraph" w:customStyle="1" w:styleId="B69C12E274CA43488F57D70FA165F36D">
    <w:name w:val="B69C12E274CA43488F57D70FA165F36D"/>
  </w:style>
  <w:style w:type="paragraph" w:customStyle="1" w:styleId="6B8A9AAC0CB3F848B9005AE6BCDBC5E9">
    <w:name w:val="6B8A9AAC0CB3F848B9005AE6BCDBC5E9"/>
  </w:style>
  <w:style w:type="paragraph" w:customStyle="1" w:styleId="5228D53D9B500245AF19A4969798411A">
    <w:name w:val="5228D53D9B500245AF19A4969798411A"/>
  </w:style>
  <w:style w:type="paragraph" w:customStyle="1" w:styleId="514FB742FEAF794D8428B10522ECE9AC">
    <w:name w:val="514FB742FEAF794D8428B10522ECE9AC"/>
  </w:style>
  <w:style w:type="paragraph" w:customStyle="1" w:styleId="232BD97B1AAF964CB94EEA611052A57B">
    <w:name w:val="232BD97B1AAF964CB94EEA611052A57B"/>
  </w:style>
  <w:style w:type="paragraph" w:customStyle="1" w:styleId="2E077095AFE9144A8AB372239597FF91">
    <w:name w:val="2E077095AFE9144A8AB372239597FF91"/>
  </w:style>
  <w:style w:type="paragraph" w:customStyle="1" w:styleId="B7F4FB52B93B3846ADE08E2087A17F17">
    <w:name w:val="B7F4FB52B93B3846ADE08E2087A17F17"/>
  </w:style>
  <w:style w:type="paragraph" w:customStyle="1" w:styleId="6257149AC56C2648AFD176E77813A982">
    <w:name w:val="6257149AC56C2648AFD176E77813A982"/>
  </w:style>
  <w:style w:type="paragraph" w:customStyle="1" w:styleId="32DF6CF9CC232E458E5857983BB908F5">
    <w:name w:val="32DF6CF9CC232E458E5857983BB908F5"/>
  </w:style>
  <w:style w:type="paragraph" w:customStyle="1" w:styleId="6B443E525D1EEE43A87CFBF0F29D75EE">
    <w:name w:val="6B443E525D1EEE43A87CFBF0F29D75EE"/>
  </w:style>
  <w:style w:type="paragraph" w:customStyle="1" w:styleId="088C9D5FD011674898A566D38D79C57D">
    <w:name w:val="088C9D5FD011674898A566D38D79C57D"/>
  </w:style>
  <w:style w:type="paragraph" w:customStyle="1" w:styleId="FC06B7100A4CEC4DBE9ED5DB65F65724">
    <w:name w:val="FC06B7100A4CEC4DBE9ED5DB65F65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{5EF5F367-63CB-3C4B-B513-79AD5C850780}tf10002081.dotx</Template>
  <TotalTime>3</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Juan Pablo Herrera Álvarez</cp:lastModifiedBy>
  <cp:revision>5</cp:revision>
  <dcterms:created xsi:type="dcterms:W3CDTF">2019-10-09T08:18:00Z</dcterms:created>
  <dcterms:modified xsi:type="dcterms:W3CDTF">2019-10-09T10:13:00Z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