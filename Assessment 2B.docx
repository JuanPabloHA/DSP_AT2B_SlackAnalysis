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D86BCF">
      <w:pPr>
        <w:pStyle w:val="Subtitle"/>
      </w:pPr>
      <w:r>
        <w:t xml:space="preserve">Assessment 2B </w:t>
      </w:r>
    </w:p>
    <w:p w:rsidR="00F251B2" w:rsidRDefault="00D86BCF">
      <w:pPr>
        <w:pStyle w:val="Title"/>
      </w:pPr>
      <w:r>
        <w:t>MDSI Slack Analysis</w:t>
      </w:r>
    </w:p>
    <w:p w:rsidR="00F251B2" w:rsidRDefault="00D86BCF">
      <w:pPr>
        <w:pStyle w:val="Author"/>
      </w:pPr>
      <w:r>
        <w:t xml:space="preserve">Juan Pablo Herrera Alvarez – 12869246 </w:t>
      </w:r>
    </w:p>
    <w:p w:rsidR="009A0110" w:rsidRPr="009A0110" w:rsidRDefault="001D1FD5" w:rsidP="009A0110">
      <w:pPr>
        <w:jc w:val="right"/>
        <w:rPr>
          <w:b/>
          <w:bCs/>
        </w:rPr>
      </w:pPr>
      <w:r>
        <w:rPr>
          <w:noProof/>
          <w:lang w:eastAsia="zh-CN" w:bidi="he-IL"/>
        </w:rPr>
        <w:drawing>
          <wp:inline distT="0" distB="0" distL="0" distR="0">
            <wp:extent cx="5894408" cy="392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317" cy="39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110" w:rsidRPr="009A0110">
        <w:rPr>
          <w:b/>
          <w:bCs/>
        </w:rPr>
        <w:t>Photo by </w:t>
      </w:r>
      <w:hyperlink r:id="rId8" w:history="1">
        <w:r w:rsidR="009A0110" w:rsidRPr="009A0110">
          <w:rPr>
            <w:rStyle w:val="Hyperlink"/>
            <w:b/>
            <w:bCs/>
          </w:rPr>
          <w:t>Web Hosting</w:t>
        </w:r>
      </w:hyperlink>
      <w:r w:rsidR="009A0110" w:rsidRPr="009A0110">
        <w:rPr>
          <w:b/>
          <w:bCs/>
        </w:rPr>
        <w:t> on </w:t>
      </w:r>
      <w:proofErr w:type="spellStart"/>
      <w:r w:rsidR="009A0110" w:rsidRPr="009A0110">
        <w:rPr>
          <w:b/>
          <w:bCs/>
        </w:rPr>
        <w:fldChar w:fldCharType="begin"/>
      </w:r>
      <w:r w:rsidR="009A0110" w:rsidRPr="009A0110">
        <w:rPr>
          <w:b/>
          <w:bCs/>
        </w:rPr>
        <w:instrText xml:space="preserve"> HYPERLINK "https://unsplash.com/s/photos/slack?utm_source=unsplash&amp;utm_medium=referral&amp;utm_content=creditCopyText" </w:instrText>
      </w:r>
      <w:r w:rsidR="009A0110" w:rsidRPr="009A0110">
        <w:rPr>
          <w:b/>
          <w:bCs/>
        </w:rPr>
        <w:fldChar w:fldCharType="separate"/>
      </w:r>
      <w:r w:rsidR="009A0110" w:rsidRPr="009A0110">
        <w:rPr>
          <w:rStyle w:val="Hyperlink"/>
          <w:b/>
          <w:bCs/>
        </w:rPr>
        <w:t>Unsplash</w:t>
      </w:r>
      <w:proofErr w:type="spellEnd"/>
      <w:r w:rsidR="009A0110" w:rsidRPr="009A0110">
        <w:rPr>
          <w:b/>
          <w:bCs/>
        </w:rPr>
        <w:fldChar w:fldCharType="end"/>
      </w:r>
    </w:p>
    <w:p w:rsidR="00D86BCF" w:rsidRPr="009A0110" w:rsidRDefault="00D86BCF" w:rsidP="009A0110">
      <w:pPr>
        <w:jc w:val="center"/>
        <w:rPr>
          <w:b/>
          <w:bCs/>
        </w:rPr>
      </w:pPr>
    </w:p>
    <w:p w:rsidR="00F251B2" w:rsidRDefault="00D86BCF" w:rsidP="00D86BCF">
      <w:pPr>
        <w:pStyle w:val="Heading1"/>
        <w:numPr>
          <w:ilvl w:val="0"/>
          <w:numId w:val="18"/>
        </w:numPr>
      </w:pPr>
      <w:r>
        <w:lastRenderedPageBreak/>
        <w:t>Business Understanding</w:t>
      </w:r>
    </w:p>
    <w:p w:rsidR="00D86BCF" w:rsidRDefault="00D86BCF" w:rsidP="00D86BCF">
      <w:pPr>
        <w:pStyle w:val="Heading2"/>
        <w:numPr>
          <w:ilvl w:val="1"/>
          <w:numId w:val="18"/>
        </w:numPr>
      </w:pPr>
      <w:r>
        <w:t xml:space="preserve">Business Objectives </w:t>
      </w:r>
    </w:p>
    <w:p w:rsidR="00D86BCF" w:rsidRDefault="00D86BCF" w:rsidP="00D86BCF">
      <w:pPr>
        <w:pStyle w:val="Heading2"/>
        <w:numPr>
          <w:ilvl w:val="1"/>
          <w:numId w:val="18"/>
        </w:numPr>
      </w:pPr>
      <w:r>
        <w:t>Situation Assessment</w:t>
      </w:r>
    </w:p>
    <w:p w:rsidR="00D86BCF" w:rsidRDefault="00D86BCF" w:rsidP="00D86BCF">
      <w:pPr>
        <w:pStyle w:val="Heading2"/>
        <w:numPr>
          <w:ilvl w:val="1"/>
          <w:numId w:val="18"/>
        </w:numPr>
      </w:pPr>
      <w:r>
        <w:t xml:space="preserve">Data Mining Goals </w:t>
      </w:r>
    </w:p>
    <w:p w:rsidR="00D86BCF" w:rsidRDefault="00D86BCF" w:rsidP="00D86BCF">
      <w:pPr>
        <w:pStyle w:val="Heading2"/>
        <w:numPr>
          <w:ilvl w:val="1"/>
          <w:numId w:val="18"/>
        </w:numPr>
      </w:pPr>
      <w:r>
        <w:t xml:space="preserve">Project Plan </w:t>
      </w:r>
    </w:p>
    <w:p w:rsidR="00D86BCF" w:rsidRPr="00D86BCF" w:rsidRDefault="00D86BCF" w:rsidP="00D86BCF"/>
    <w:p w:rsidR="00D86BCF" w:rsidRDefault="00D86BCF" w:rsidP="00D86BCF">
      <w:pPr>
        <w:pStyle w:val="Heading1"/>
        <w:numPr>
          <w:ilvl w:val="0"/>
          <w:numId w:val="18"/>
        </w:numPr>
      </w:pPr>
      <w:r>
        <w:t>Data Understanding</w:t>
      </w:r>
    </w:p>
    <w:p w:rsidR="00D86BCF" w:rsidRDefault="00D86BCF" w:rsidP="00D86BCF">
      <w:pPr>
        <w:pStyle w:val="Heading2"/>
      </w:pPr>
      <w:r>
        <w:t xml:space="preserve">2.1. Data Collection </w:t>
      </w:r>
    </w:p>
    <w:p w:rsidR="00D86BCF" w:rsidRDefault="00D86BCF" w:rsidP="00D86BCF">
      <w:pPr>
        <w:pStyle w:val="Heading2"/>
      </w:pPr>
      <w:r>
        <w:t xml:space="preserve">2.2. Data Description </w:t>
      </w:r>
    </w:p>
    <w:p w:rsidR="00D86BCF" w:rsidRDefault="00D86BCF" w:rsidP="00D86BCF">
      <w:pPr>
        <w:pStyle w:val="Heading2"/>
      </w:pPr>
      <w:r>
        <w:t>2.3. Data Exploration</w:t>
      </w:r>
    </w:p>
    <w:p w:rsidR="00D86BCF" w:rsidRPr="00D86BCF" w:rsidRDefault="00D86BCF" w:rsidP="00D86BCF">
      <w:pPr>
        <w:pStyle w:val="Heading2"/>
      </w:pPr>
      <w:r>
        <w:t xml:space="preserve">2.4. Data </w:t>
      </w:r>
      <w:r>
        <w:tab/>
        <w:t>Quality</w:t>
      </w:r>
    </w:p>
    <w:p w:rsidR="00D86BCF" w:rsidRPr="00D86BCF" w:rsidRDefault="00D86BCF" w:rsidP="00D86BCF"/>
    <w:p w:rsidR="00D86BCF" w:rsidRDefault="00D86BCF" w:rsidP="00D86BCF">
      <w:pPr>
        <w:pStyle w:val="Heading1"/>
        <w:numPr>
          <w:ilvl w:val="0"/>
          <w:numId w:val="18"/>
        </w:numPr>
      </w:pPr>
      <w:r>
        <w:lastRenderedPageBreak/>
        <w:t xml:space="preserve">Data Preparation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>Data Selection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Data Cleaning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Data Construction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Data Integration </w:t>
      </w:r>
    </w:p>
    <w:p w:rsidR="00FA4549" w:rsidRPr="00FA4549" w:rsidRDefault="00FA4549" w:rsidP="00FA4549">
      <w:pPr>
        <w:pStyle w:val="Heading2"/>
        <w:numPr>
          <w:ilvl w:val="1"/>
          <w:numId w:val="18"/>
        </w:numPr>
      </w:pPr>
      <w:r>
        <w:t xml:space="preserve">Data Formatting </w:t>
      </w:r>
    </w:p>
    <w:p w:rsidR="00FA4549" w:rsidRDefault="00D86BCF" w:rsidP="00FA4549">
      <w:pPr>
        <w:pStyle w:val="Heading1"/>
        <w:numPr>
          <w:ilvl w:val="0"/>
          <w:numId w:val="18"/>
        </w:numPr>
      </w:pPr>
      <w:r>
        <w:t xml:space="preserve">Modelling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>Modelling techniques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Test Design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>Model</w:t>
      </w:r>
    </w:p>
    <w:p w:rsidR="00FA4549" w:rsidRPr="00FA4549" w:rsidRDefault="00FA4549" w:rsidP="00FA4549">
      <w:pPr>
        <w:pStyle w:val="Heading2"/>
        <w:numPr>
          <w:ilvl w:val="1"/>
          <w:numId w:val="18"/>
        </w:numPr>
      </w:pPr>
      <w:r>
        <w:t>Model Assessment</w:t>
      </w:r>
    </w:p>
    <w:p w:rsidR="00FA4549" w:rsidRPr="00FA4549" w:rsidRDefault="00FA4549" w:rsidP="00FA4549"/>
    <w:p w:rsidR="00D86BCF" w:rsidRDefault="00D86BCF" w:rsidP="00D86BCF">
      <w:pPr>
        <w:pStyle w:val="Heading1"/>
        <w:numPr>
          <w:ilvl w:val="0"/>
          <w:numId w:val="18"/>
        </w:numPr>
      </w:pPr>
      <w:r>
        <w:t xml:space="preserve">Evaluation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Evaluate Results </w:t>
      </w:r>
    </w:p>
    <w:p w:rsidR="00FA4549" w:rsidRDefault="00FA4549" w:rsidP="00FA4549">
      <w:pPr>
        <w:pStyle w:val="Heading2"/>
        <w:numPr>
          <w:ilvl w:val="1"/>
          <w:numId w:val="18"/>
        </w:numPr>
      </w:pPr>
      <w:r>
        <w:t xml:space="preserve">Review Process </w:t>
      </w:r>
    </w:p>
    <w:p w:rsidR="00FA4549" w:rsidRPr="00FA4549" w:rsidRDefault="00FA4549" w:rsidP="00FA4549">
      <w:pPr>
        <w:pStyle w:val="Heading2"/>
        <w:numPr>
          <w:ilvl w:val="1"/>
          <w:numId w:val="18"/>
        </w:numPr>
      </w:pPr>
      <w:bookmarkStart w:id="0" w:name="_GoBack"/>
      <w:bookmarkEnd w:id="0"/>
      <w:r>
        <w:t>Next Steps</w:t>
      </w:r>
    </w:p>
    <w:p w:rsidR="00D86BCF" w:rsidRPr="00D86BCF" w:rsidRDefault="00D86BCF" w:rsidP="00D86BCF"/>
    <w:sectPr w:rsidR="00D86BCF" w:rsidRPr="00D86BCF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EC" w:rsidRDefault="001C24EC">
      <w:pPr>
        <w:spacing w:after="0" w:line="240" w:lineRule="auto"/>
      </w:pPr>
      <w:r>
        <w:separator/>
      </w:r>
    </w:p>
    <w:p w:rsidR="001C24EC" w:rsidRDefault="001C24EC"/>
    <w:p w:rsidR="001C24EC" w:rsidRDefault="001C24EC"/>
  </w:endnote>
  <w:endnote w:type="continuationSeparator" w:id="0">
    <w:p w:rsidR="001C24EC" w:rsidRDefault="001C24EC">
      <w:pPr>
        <w:spacing w:after="0" w:line="240" w:lineRule="auto"/>
      </w:pPr>
      <w:r>
        <w:continuationSeparator/>
      </w:r>
    </w:p>
    <w:p w:rsidR="001C24EC" w:rsidRDefault="001C24EC"/>
    <w:p w:rsidR="001C24EC" w:rsidRDefault="001C2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EC" w:rsidRDefault="001C24EC">
      <w:pPr>
        <w:spacing w:after="0" w:line="240" w:lineRule="auto"/>
      </w:pPr>
      <w:r>
        <w:separator/>
      </w:r>
    </w:p>
    <w:p w:rsidR="001C24EC" w:rsidRDefault="001C24EC"/>
    <w:p w:rsidR="001C24EC" w:rsidRDefault="001C24EC"/>
  </w:footnote>
  <w:footnote w:type="continuationSeparator" w:id="0">
    <w:p w:rsidR="001C24EC" w:rsidRDefault="001C24EC">
      <w:pPr>
        <w:spacing w:after="0" w:line="240" w:lineRule="auto"/>
      </w:pPr>
      <w:r>
        <w:continuationSeparator/>
      </w:r>
    </w:p>
    <w:p w:rsidR="001C24EC" w:rsidRDefault="001C24EC"/>
    <w:p w:rsidR="001C24EC" w:rsidRDefault="001C24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96168"/>
    <w:multiLevelType w:val="multilevel"/>
    <w:tmpl w:val="D0247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22B60"/>
    <w:multiLevelType w:val="hybridMultilevel"/>
    <w:tmpl w:val="DC74DC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7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CF"/>
    <w:rsid w:val="00185DCE"/>
    <w:rsid w:val="001C24EC"/>
    <w:rsid w:val="001D1FD5"/>
    <w:rsid w:val="009A0110"/>
    <w:rsid w:val="00D06685"/>
    <w:rsid w:val="00D56FA0"/>
    <w:rsid w:val="00D630FF"/>
    <w:rsid w:val="00D86BCF"/>
    <w:rsid w:val="00F251B2"/>
    <w:rsid w:val="00FA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245F"/>
  <w15:chartTrackingRefBased/>
  <w15:docId w15:val="{FC895DF1-7C8F-9B4C-9199-AE1B482A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D86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10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webhost?utm_source=unsplash&amp;utm_medium=referral&amp;utm_content=creditCopyTe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pablo/Library/Containers/com.microsoft.Word/Data/Library/Application%20Support/Microsoft/Office/16.0/DTS/en-GB%7b2C5D5BB3-C552-894B-98A8-99B63C067740%7d/%7b5EF5F367-63CB-3C4B-B513-79AD5C85078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12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Pablo Herrera Álvarez</cp:lastModifiedBy>
  <cp:revision>2</cp:revision>
  <dcterms:created xsi:type="dcterms:W3CDTF">2019-10-26T05:48:00Z</dcterms:created>
  <dcterms:modified xsi:type="dcterms:W3CDTF">2019-10-26T06:10:00Z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